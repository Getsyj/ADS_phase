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Code:</w:t>
      </w:r>
    </w:p>
    <w:p>
      <w:r>
        <w:t>import numpy as np</w:t>
      </w:r>
    </w:p>
    <w:p>
      <w:r>
        <w:t>import pandas as pd</w:t>
      </w:r>
    </w:p>
    <w:p>
      <w:r>
        <w:t>import matplotlib.pyplot as plt</w:t>
      </w:r>
    </w:p>
    <w:p>
      <w:r>
        <w:t>from sklearn.preprocessing import MinMaxScaler</w:t>
      </w:r>
    </w:p>
    <w:p>
      <w:r>
        <w:t>from tensorflow.keras.models import Sequential</w:t>
      </w:r>
    </w:p>
    <w:p>
      <w:r>
        <w:t>from tensorflow.keras.layers import LSTM, Dense, Dropout</w:t>
      </w:r>
    </w:p>
    <w:p/>
    <w:p>
      <w:r>
        <w:t># Load the stock price data</w:t>
      </w:r>
    </w:p>
    <w:p>
      <w:r>
        <w:t>data = pd.read_csv('MSFT.csv')  # Repla</w:t>
      </w:r>
      <w:bookmarkStart w:id="0" w:name="_GoBack"/>
      <w:bookmarkEnd w:id="0"/>
      <w:r>
        <w:t>ce 'stock_data.csv' with your dataset</w:t>
      </w:r>
    </w:p>
    <w:p/>
    <w:p>
      <w:r>
        <w:t># Select the 'Close' prices as the target variable</w:t>
      </w:r>
    </w:p>
    <w:p>
      <w:r>
        <w:t>prices = data['Close'].values.reshape(-1, 1)</w:t>
      </w:r>
    </w:p>
    <w:p/>
    <w:p>
      <w:r>
        <w:t># Normalize the data</w:t>
      </w:r>
    </w:p>
    <w:p>
      <w:r>
        <w:t>scaler = MinMaxScaler(feature_range=(0, 1))</w:t>
      </w:r>
    </w:p>
    <w:p>
      <w:r>
        <w:t>prices_scaled = scaler.fit_transform(prices)</w:t>
      </w:r>
    </w:p>
    <w:p/>
    <w:p>
      <w:r>
        <w:t># Split the data into training and test sets</w:t>
      </w:r>
    </w:p>
    <w:p>
      <w:r>
        <w:t>train_size = int(len(prices_scaled) * 0.8)</w:t>
      </w:r>
    </w:p>
    <w:p>
      <w:r>
        <w:t>train_data = prices_scaled[:train_size]</w:t>
      </w:r>
    </w:p>
    <w:p>
      <w:r>
        <w:t>test_data = prices_scaled[train_size:]</w:t>
      </w:r>
    </w:p>
    <w:p/>
    <w:p>
      <w:r>
        <w:t># Create sequences of data for training</w:t>
      </w:r>
    </w:p>
    <w:p>
      <w:r>
        <w:t>def create_sequences(data, sequence_length):</w:t>
      </w:r>
    </w:p>
    <w:p>
      <w:r>
        <w:t xml:space="preserve">    X, y = [], []</w:t>
      </w:r>
    </w:p>
    <w:p>
      <w:r>
        <w:t xml:space="preserve">    for i in range(len(data) - sequence_length):</w:t>
      </w:r>
    </w:p>
    <w:p>
      <w:r>
        <w:t xml:space="preserve">        X.append(data[i:i+sequence_length])</w:t>
      </w:r>
    </w:p>
    <w:p>
      <w:r>
        <w:t xml:space="preserve">        y.append(data[i+sequence_length])</w:t>
      </w:r>
    </w:p>
    <w:p>
      <w:r>
        <w:t xml:space="preserve">    return np.array(X), np.array(y)</w:t>
      </w:r>
    </w:p>
    <w:p/>
    <w:p>
      <w:r>
        <w:t>sequence_length = 10  # You can adjust this value</w:t>
      </w:r>
    </w:p>
    <w:p>
      <w:r>
        <w:t>X_train, y_train = create_sequences(train_data, sequence_length)</w:t>
      </w:r>
    </w:p>
    <w:p>
      <w:r>
        <w:t>X_test, y_test = create_sequences(test_data, sequence_length)</w:t>
      </w:r>
    </w:p>
    <w:p/>
    <w:p>
      <w:r>
        <w:t># Build the LSTM model</w:t>
      </w:r>
    </w:p>
    <w:p>
      <w:r>
        <w:t>model = Sequential()</w:t>
      </w:r>
    </w:p>
    <w:p>
      <w:r>
        <w:t>model.add(LSTM(units=50, return_sequences=True, input_shape=(X_train.shape[1], 1)))</w:t>
      </w:r>
    </w:p>
    <w:p>
      <w:r>
        <w:t>model.add(LSTM(units=50))</w:t>
      </w:r>
    </w:p>
    <w:p>
      <w:r>
        <w:t>model.add(Dense(units=1))</w:t>
      </w:r>
    </w:p>
    <w:p>
      <w:r>
        <w:t>model.compile(optimizer='adam', loss='mean_squared_error')</w:t>
      </w:r>
    </w:p>
    <w:p/>
    <w:p>
      <w:r>
        <w:t># Train the model</w:t>
      </w:r>
    </w:p>
    <w:p>
      <w:r>
        <w:t>model.fit(X_train, y_train, epochs=10, batch_size=32)</w:t>
      </w:r>
    </w:p>
    <w:p/>
    <w:p>
      <w:r>
        <w:t># Evaluate the model</w:t>
      </w:r>
    </w:p>
    <w:p>
      <w:r>
        <w:t>train_loss = model.evaluate(X_train, y_train, verbose=0)</w:t>
      </w:r>
    </w:p>
    <w:p>
      <w:r>
        <w:t>test_loss = model.evaluate(X_test, y_test, verbose=0)</w:t>
      </w:r>
    </w:p>
    <w:p>
      <w:r>
        <w:t>print(f"Train Loss: {train_loss:.4f}, Test Loss: {test_loss:.4f}")</w:t>
      </w:r>
    </w:p>
    <w:p/>
    <w:p>
      <w:r>
        <w:t># Make predictions</w:t>
      </w:r>
    </w:p>
    <w:p>
      <w:r>
        <w:t>train_predictions = model.predict(X_train)</w:t>
      </w:r>
    </w:p>
    <w:p>
      <w:r>
        <w:t>test_predictions = model.predict(X_test)</w:t>
      </w:r>
    </w:p>
    <w:p/>
    <w:p>
      <w:r>
        <w:t># Inverse transform the predictions to the original scale</w:t>
      </w:r>
    </w:p>
    <w:p>
      <w:r>
        <w:t>train_predictions = scaler.inverse_transform(train_predictions)</w:t>
      </w:r>
    </w:p>
    <w:p>
      <w:r>
        <w:t>test_predictions = scaler.inverse_transform(test_predictions)</w:t>
      </w:r>
    </w:p>
    <w:p/>
    <w:p>
      <w:r>
        <w:t># Plot the results</w:t>
      </w:r>
    </w:p>
    <w:p>
      <w:r>
        <w:t>plt.figure(figsize=(12, 6))</w:t>
      </w:r>
    </w:p>
    <w:p>
      <w:r>
        <w:t>plt.plot(prices, label='Actual Prices', color='b')</w:t>
      </w:r>
    </w:p>
    <w:p>
      <w:r>
        <w:t>plt.plot(range(sequence_length, train_size), train_predictions, label='Train Predictions', color='g')</w:t>
      </w:r>
    </w:p>
    <w:p>
      <w:r>
        <w:t>plt.plot(range(train_size + sequence_length, len(prices)), test_predictions, label='Test Predictions', color='r')</w:t>
      </w:r>
    </w:p>
    <w:p>
      <w:r>
        <w:t>plt.legend()</w:t>
      </w:r>
    </w:p>
    <w:p>
      <w:r>
        <w:t>plt.show()</w:t>
      </w:r>
    </w:p>
    <w:p/>
    <w:p>
      <w:r>
        <w:t>Output:</w:t>
      </w:r>
    </w:p>
    <w:p>
      <w:r>
        <w:t>Epoch 1/10</w:t>
      </w:r>
    </w:p>
    <w:p>
      <w:r>
        <w:t>213/213 [==============================] - 8s 14ms/step - loss: 5.6418e-04</w:t>
      </w:r>
    </w:p>
    <w:p>
      <w:r>
        <w:t>Epoch 2/10</w:t>
      </w:r>
    </w:p>
    <w:p>
      <w:r>
        <w:t>213/213 [==============================] - 3s 13ms/step - loss: 4.2065e-05</w:t>
      </w:r>
    </w:p>
    <w:p>
      <w:r>
        <w:t>Epoch 3/10</w:t>
      </w:r>
    </w:p>
    <w:p>
      <w:r>
        <w:t>213/213 [==============================] - 3s 15ms/step - loss: 4.1125e-05</w:t>
      </w:r>
    </w:p>
    <w:p>
      <w:r>
        <w:t>Epoch 4/10</w:t>
      </w:r>
    </w:p>
    <w:p>
      <w:r>
        <w:t>213/213 [==============================] - 6s 27ms/step - loss: 4.0485e-05</w:t>
      </w:r>
    </w:p>
    <w:p>
      <w:r>
        <w:t>Epoch 5/10</w:t>
      </w:r>
    </w:p>
    <w:p>
      <w:r>
        <w:t>213/213 [==============================] - 6s 27ms/step - loss: 4.4396e-05</w:t>
      </w:r>
    </w:p>
    <w:p>
      <w:r>
        <w:t>Epoch 6/10</w:t>
      </w:r>
    </w:p>
    <w:p>
      <w:r>
        <w:t>213/213 [==============================] - 5s 26ms/step - loss: 3.7652e-05</w:t>
      </w:r>
    </w:p>
    <w:p>
      <w:r>
        <w:t>Epoch 7/10</w:t>
      </w:r>
    </w:p>
    <w:p>
      <w:r>
        <w:t>213/213 [==============================] - 3s 14ms/step - loss: 3.3948e-05</w:t>
      </w:r>
    </w:p>
    <w:p>
      <w:r>
        <w:t>Epoch 8/10</w:t>
      </w:r>
    </w:p>
    <w:p>
      <w:r>
        <w:t>213/213 [==============================] - 3s 13ms/step - loss: 3.4644e-05</w:t>
      </w:r>
    </w:p>
    <w:p>
      <w:r>
        <w:t>Epoch 9/10</w:t>
      </w:r>
    </w:p>
    <w:p>
      <w:r>
        <w:t>213/213 [==============================] - 3s 14ms/step - loss: 3.2606e-05</w:t>
      </w:r>
    </w:p>
    <w:p>
      <w:r>
        <w:t>Epoch 10/10</w:t>
      </w:r>
    </w:p>
    <w:p>
      <w:r>
        <w:t>213/213 [==============================] - 4s 18ms/step - loss: 2.8910e-05</w:t>
      </w:r>
    </w:p>
    <w:p>
      <w:r>
        <w:t>Train Loss: 0.0000, Test Loss: 0.0008</w:t>
      </w:r>
    </w:p>
    <w:p>
      <w:r>
        <w:t>213/213 [==============================] - 2s 4ms/step</w:t>
      </w:r>
    </w:p>
    <w:p>
      <w:r>
        <w:t>53/53 [==============================] - 0s 5ms/step</w:t>
      </w:r>
    </w:p>
    <w:p/>
    <w:p/>
    <w:p>
      <w:r>
        <w:drawing>
          <wp:inline distT="0" distB="0" distL="0" distR="0">
            <wp:extent cx="5731510" cy="293560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9356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342</Words>
  <Characters>2935</Characters>
  <Lines>94</Lines>
  <Paragraphs>77</Paragraphs>
  <CharactersWithSpaces>3230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Supriya Ayyappan</dc:creator>
  <cp:lastModifiedBy>vivo user</cp:lastModifiedBy>
  <cp:revision>2</cp:revision>
  <dcterms:created xsi:type="dcterms:W3CDTF">2023-09-29T13:16:00Z</dcterms:created>
  <dcterms:modified xsi:type="dcterms:W3CDTF">2023-09-29T11:13:18Z</dcterms:modified>
</cp:coreProperties>
</file>